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CDF0" w14:textId="699A7BF0" w:rsidR="00E279B8" w:rsidRPr="00D47F3B" w:rsidRDefault="001A5CD5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Game Project Proposal</w:t>
      </w:r>
      <w:r w:rsidR="00FB47BE" w:rsidRPr="00D47F3B">
        <w:rPr>
          <w:rFonts w:ascii="Segoe UI" w:hAnsi="Segoe UI" w:cs="Segoe UI"/>
        </w:rPr>
        <w:drawing>
          <wp:inline distT="0" distB="0" distL="0" distR="0" wp14:anchorId="21825F30" wp14:editId="218A6ECF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D47F3B">
        <w:rPr>
          <w:rFonts w:ascii="Segoe UI" w:hAnsi="Segoe UI" w:cs="Segoe UI"/>
        </w:rPr>
        <w:t xml:space="preserve">                  </w:t>
      </w:r>
    </w:p>
    <w:p w14:paraId="4437D505" w14:textId="59176CC4" w:rsidR="00E279B8" w:rsidRPr="00D47F3B" w:rsidRDefault="006E73D9" w:rsidP="00E279B8">
      <w:pPr>
        <w:pStyle w:val="Contactinfo"/>
        <w:rPr>
          <w:rFonts w:ascii="Segoe UI" w:hAnsi="Segoe UI" w:cs="Segoe UI"/>
          <w:b/>
          <w:bCs/>
        </w:rPr>
      </w:pPr>
      <w:sdt>
        <w:sdtPr>
          <w:rPr>
            <w:rFonts w:ascii="Segoe UI" w:hAnsi="Segoe UI" w:cs="Segoe UI"/>
            <w:b/>
            <w:bCs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D47F3B">
            <w:rPr>
              <w:rFonts w:ascii="Segoe UI" w:hAnsi="Segoe UI" w:cs="Segoe UI"/>
              <w:b/>
              <w:bCs/>
            </w:rPr>
            <w:t xml:space="preserve">Team </w:t>
          </w:r>
          <w:r w:rsidR="001A5CD5" w:rsidRPr="00D47F3B">
            <w:rPr>
              <w:rFonts w:ascii="Segoe UI" w:hAnsi="Segoe UI" w:cs="Segoe UI"/>
              <w:b/>
              <w:bCs/>
            </w:rPr>
            <w:t>rush b</w:t>
          </w:r>
        </w:sdtContent>
      </w:sdt>
    </w:p>
    <w:p w14:paraId="2CF3FEDA" w14:textId="5C78C27C" w:rsidR="00D17EE0" w:rsidRPr="00D47F3B" w:rsidRDefault="006E73D9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D47F3B">
            <w:rPr>
              <w:rFonts w:ascii="Segoe UI" w:hAnsi="Segoe UI" w:cs="Segoe UI"/>
            </w:rPr>
            <w:t>Khoa học tự nhi</w:t>
          </w:r>
          <w:r w:rsidR="001A5CD5" w:rsidRPr="00D47F3B">
            <w:rPr>
              <w:rFonts w:ascii="Segoe UI" w:hAnsi="Segoe UI" w:cs="Segoe UI"/>
            </w:rPr>
            <w:t>ê</w:t>
          </w:r>
          <w:r w:rsidR="00D17EE0" w:rsidRPr="00D47F3B">
            <w:rPr>
              <w:rFonts w:ascii="Segoe UI" w:hAnsi="Segoe UI" w:cs="Segoe UI"/>
            </w:rPr>
            <w:t>n</w:t>
          </w:r>
        </w:sdtContent>
      </w:sdt>
    </w:p>
    <w:p w14:paraId="65335F41" w14:textId="3572A544" w:rsidR="00D47F3B" w:rsidRPr="00D47F3B" w:rsidRDefault="001A5CD5" w:rsidP="00D47F3B">
      <w:pPr>
        <w:pStyle w:val="Heading1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lastRenderedPageBreak/>
        <w:t>Tổng quát sản phẩm</w:t>
      </w:r>
    </w:p>
    <w:p w14:paraId="39F3B184" w14:textId="31144055" w:rsidR="00610F80" w:rsidRPr="00D47F3B" w:rsidRDefault="001A5CD5" w:rsidP="00A26529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Thông tin chung</w:t>
      </w:r>
    </w:p>
    <w:p w14:paraId="70F4D165" w14:textId="3474A2BD" w:rsidR="001A5CD5" w:rsidRPr="00D47F3B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Tên</w:t>
      </w:r>
      <w:proofErr w:type="spellEnd"/>
      <w:r w:rsidRPr="00D47F3B">
        <w:rPr>
          <w:rFonts w:ascii="Segoe UI" w:hAnsi="Segoe UI" w:cs="Segoe UI"/>
        </w:rPr>
        <w:t xml:space="preserve"> game:</w:t>
      </w:r>
    </w:p>
    <w:p w14:paraId="7993F0D7" w14:textId="7A19BC50" w:rsidR="001A5CD5" w:rsidRPr="00D47F3B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Thể</w:t>
      </w:r>
      <w:proofErr w:type="spellEnd"/>
      <w:r w:rsidRPr="00D47F3B">
        <w:rPr>
          <w:rFonts w:ascii="Segoe UI" w:hAnsi="Segoe UI" w:cs="Segoe UI"/>
        </w:rPr>
        <w:t xml:space="preserve"> </w:t>
      </w:r>
      <w:proofErr w:type="spellStart"/>
      <w:r w:rsidRPr="00D47F3B">
        <w:rPr>
          <w:rFonts w:ascii="Segoe UI" w:hAnsi="Segoe UI" w:cs="Segoe UI"/>
        </w:rPr>
        <w:t>loại</w:t>
      </w:r>
      <w:proofErr w:type="spellEnd"/>
      <w:r w:rsidRPr="00D47F3B">
        <w:rPr>
          <w:rFonts w:ascii="Segoe UI" w:hAnsi="Segoe UI" w:cs="Segoe UI"/>
        </w:rPr>
        <w:t>:</w:t>
      </w:r>
    </w:p>
    <w:p w14:paraId="485A4F8F" w14:textId="7CDAB9DD" w:rsidR="001A5CD5" w:rsidRPr="00D47F3B" w:rsidRDefault="001A5CD5" w:rsidP="001A5CD5">
      <w:pPr>
        <w:rPr>
          <w:rFonts w:ascii="Segoe UI" w:hAnsi="Segoe UI" w:cs="Segoe UI"/>
        </w:rPr>
      </w:pPr>
      <w:proofErr w:type="spellStart"/>
      <w:r w:rsidRPr="00D47F3B">
        <w:rPr>
          <w:rFonts w:ascii="Segoe UI" w:hAnsi="Segoe UI" w:cs="Segoe UI"/>
        </w:rPr>
        <w:t>Nền</w:t>
      </w:r>
      <w:proofErr w:type="spellEnd"/>
      <w:r w:rsidRPr="00D47F3B">
        <w:rPr>
          <w:rFonts w:ascii="Segoe UI" w:hAnsi="Segoe UI" w:cs="Segoe UI"/>
        </w:rPr>
        <w:t xml:space="preserve"> </w:t>
      </w:r>
      <w:proofErr w:type="spellStart"/>
      <w:r w:rsidRPr="00D47F3B">
        <w:rPr>
          <w:rFonts w:ascii="Segoe UI" w:hAnsi="Segoe UI" w:cs="Segoe UI"/>
        </w:rPr>
        <w:t>tảng</w:t>
      </w:r>
      <w:proofErr w:type="spellEnd"/>
      <w:r w:rsidRPr="00D47F3B">
        <w:rPr>
          <w:rFonts w:ascii="Segoe UI" w:hAnsi="Segoe UI" w:cs="Segoe UI"/>
        </w:rPr>
        <w:t>:</w:t>
      </w:r>
    </w:p>
    <w:p w14:paraId="6E195343" w14:textId="4FAB4F78" w:rsidR="001A5CD5" w:rsidRPr="00D47F3B" w:rsidRDefault="001A5CD5" w:rsidP="001A5CD5">
      <w:pPr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Engine:</w:t>
      </w:r>
    </w:p>
    <w:p w14:paraId="7A147E2A" w14:textId="45B7DAD2" w:rsidR="001A5CD5" w:rsidRPr="00D47F3B" w:rsidRDefault="001A5CD5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Giới thiệu</w:t>
      </w:r>
    </w:p>
    <w:p w14:paraId="39527DAF" w14:textId="4DFD45B7" w:rsidR="001A5CD5" w:rsidRPr="00D47F3B" w:rsidRDefault="001A5CD5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Gameplay</w:t>
      </w:r>
    </w:p>
    <w:p w14:paraId="08686928" w14:textId="2D65C0F5" w:rsidR="001A5CD5" w:rsidRPr="00D47F3B" w:rsidRDefault="00A26529" w:rsidP="001A5CD5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TÍnh năng</w:t>
      </w:r>
    </w:p>
    <w:p w14:paraId="33A8538B" w14:textId="2FD936F0" w:rsidR="00A26529" w:rsidRPr="00D47F3B" w:rsidRDefault="00A26529" w:rsidP="00A26529">
      <w:pPr>
        <w:pStyle w:val="Heading3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cơ bản</w:t>
      </w:r>
    </w:p>
    <w:p w14:paraId="3B1D6E94" w14:textId="5B74E756" w:rsidR="00A26529" w:rsidRPr="00D47F3B" w:rsidRDefault="00A26529" w:rsidP="00A26529">
      <w:pPr>
        <w:pStyle w:val="Heading3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NÂng cao</w:t>
      </w:r>
    </w:p>
    <w:p w14:paraId="2EDBB711" w14:textId="7CA6FB15" w:rsidR="00A26529" w:rsidRPr="00D47F3B" w:rsidRDefault="00A26529" w:rsidP="00A26529">
      <w:pPr>
        <w:pStyle w:val="Heading3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Mở rộng</w:t>
      </w:r>
    </w:p>
    <w:p w14:paraId="2CFB43D3" w14:textId="0AB15DC3" w:rsidR="00A26529" w:rsidRPr="00D47F3B" w:rsidRDefault="00A26529" w:rsidP="00A26529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 xml:space="preserve">Đối tượng </w:t>
      </w:r>
      <w:r w:rsidR="00D47F3B">
        <w:rPr>
          <w:rFonts w:ascii="Segoe UI" w:hAnsi="Segoe UI" w:cs="Segoe UI"/>
        </w:rPr>
        <w:t>Trong game</w:t>
      </w:r>
    </w:p>
    <w:p w14:paraId="419DA34E" w14:textId="77777777" w:rsidR="00D47F3B" w:rsidRPr="00D47F3B" w:rsidRDefault="00D47F3B" w:rsidP="00D47F3B">
      <w:pPr>
        <w:rPr>
          <w:rFonts w:ascii="Segoe UI" w:hAnsi="Segoe UI" w:cs="Segoe UI"/>
        </w:rPr>
      </w:pPr>
    </w:p>
    <w:p w14:paraId="5FA1FC43" w14:textId="77777777" w:rsidR="00D47F3B" w:rsidRPr="00D47F3B" w:rsidRDefault="00D47F3B" w:rsidP="00D47F3B">
      <w:pPr>
        <w:pStyle w:val="Heading1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title:"/>
          <w:tag w:val=""/>
          <w:id w:val="1901021919"/>
          <w:placeholder>
            <w:docPart w:val="8BA407A5F87A4B0A880D29166CE14E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D47F3B">
            <w:rPr>
              <w:rFonts w:ascii="Segoe UI" w:hAnsi="Segoe UI" w:cs="Segoe UI"/>
            </w:rPr>
            <w:t>TEAM Rush b</w:t>
          </w:r>
        </w:sdtContent>
      </w:sdt>
    </w:p>
    <w:p w14:paraId="64577DD0" w14:textId="77777777" w:rsidR="00D47F3B" w:rsidRPr="00D47F3B" w:rsidRDefault="00D47F3B" w:rsidP="00D47F3B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Giới thiệu team</w:t>
      </w:r>
    </w:p>
    <w:tbl>
      <w:tblPr>
        <w:tblStyle w:val="GridTable4-Accent2"/>
        <w:tblpPr w:leftFromText="180" w:rightFromText="180" w:vertAnchor="page" w:horzAnchor="margin" w:tblpY="8446"/>
        <w:tblW w:w="5000" w:type="pct"/>
        <w:tblLook w:val="06A0" w:firstRow="1" w:lastRow="0" w:firstColumn="1" w:lastColumn="0" w:noHBand="1" w:noVBand="1"/>
        <w:tblDescription w:val="Project Communication Table to enter details "/>
      </w:tblPr>
      <w:tblGrid>
        <w:gridCol w:w="3955"/>
        <w:gridCol w:w="1620"/>
        <w:gridCol w:w="3775"/>
      </w:tblGrid>
      <w:tr w:rsidR="00D47F3B" w:rsidRPr="00D47F3B" w14:paraId="46863FC8" w14:textId="77777777" w:rsidTr="00D47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center"/>
          </w:tcPr>
          <w:p w14:paraId="4CB3C60B" w14:textId="77777777" w:rsidR="00D47F3B" w:rsidRPr="00D47F3B" w:rsidRDefault="00D47F3B" w:rsidP="00D47F3B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Thành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viên</w:t>
            </w:r>
            <w:proofErr w:type="spellEnd"/>
          </w:p>
        </w:tc>
        <w:tc>
          <w:tcPr>
            <w:tcW w:w="1620" w:type="dxa"/>
            <w:vAlign w:val="center"/>
          </w:tcPr>
          <w:p w14:paraId="27C16452" w14:textId="77777777" w:rsidR="00D47F3B" w:rsidRPr="00D47F3B" w:rsidRDefault="00D47F3B" w:rsidP="00D47F3B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Chức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vụ</w:t>
            </w:r>
            <w:proofErr w:type="spellEnd"/>
          </w:p>
        </w:tc>
        <w:tc>
          <w:tcPr>
            <w:tcW w:w="3775" w:type="dxa"/>
            <w:vAlign w:val="center"/>
          </w:tcPr>
          <w:p w14:paraId="41326CD7" w14:textId="77777777" w:rsidR="00D47F3B" w:rsidRPr="00D47F3B" w:rsidRDefault="00D47F3B" w:rsidP="00D47F3B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Nhiệm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D47F3B" w:rsidRPr="00D47F3B" w14:paraId="3FD74E87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749C708" w14:textId="77777777" w:rsidR="00D47F3B" w:rsidRPr="00D47F3B" w:rsidRDefault="00D47F3B" w:rsidP="00D47F3B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Nguyễn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Đình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Hoàng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Đắc</w:t>
            </w:r>
            <w:proofErr w:type="spellEnd"/>
            <w:r w:rsidRPr="00D47F3B">
              <w:rPr>
                <w:rFonts w:ascii="Segoe UI" w:hAnsi="Segoe UI" w:cs="Segoe UI"/>
              </w:rPr>
              <w:t xml:space="preserve"> - 1612078</w:t>
            </w:r>
          </w:p>
        </w:tc>
        <w:tc>
          <w:tcPr>
            <w:tcW w:w="1620" w:type="dxa"/>
          </w:tcPr>
          <w:p w14:paraId="54653C8C" w14:textId="77777777" w:rsidR="00D47F3B" w:rsidRPr="00D47F3B" w:rsidRDefault="00D47F3B" w:rsidP="00D47F3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Leader</w:t>
            </w:r>
          </w:p>
        </w:tc>
        <w:tc>
          <w:tcPr>
            <w:tcW w:w="3775" w:type="dxa"/>
          </w:tcPr>
          <w:p w14:paraId="4AD09B01" w14:textId="77777777" w:rsidR="00D47F3B" w:rsidRPr="00D47F3B" w:rsidRDefault="00D47F3B" w:rsidP="00D47F3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Lên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kế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hoạch</w:t>
            </w:r>
            <w:proofErr w:type="spellEnd"/>
            <w:r w:rsidRPr="00D47F3B">
              <w:rPr>
                <w:rFonts w:ascii="Segoe UI" w:hAnsi="Segoe UI" w:cs="Segoe UI"/>
              </w:rPr>
              <w:t xml:space="preserve">, </w:t>
            </w:r>
            <w:proofErr w:type="spellStart"/>
            <w:r w:rsidRPr="00D47F3B">
              <w:rPr>
                <w:rFonts w:ascii="Segoe UI" w:hAnsi="Segoe UI" w:cs="Segoe UI"/>
              </w:rPr>
              <w:t>điều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hành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nhóm</w:t>
            </w:r>
            <w:proofErr w:type="spellEnd"/>
            <w:r w:rsidRPr="00D47F3B">
              <w:rPr>
                <w:rFonts w:ascii="Segoe UI" w:hAnsi="Segoe UI" w:cs="Segoe UI"/>
              </w:rPr>
              <w:t xml:space="preserve">, </w:t>
            </w:r>
            <w:proofErr w:type="spellStart"/>
            <w:r w:rsidRPr="00D47F3B">
              <w:rPr>
                <w:rFonts w:ascii="Segoe UI" w:hAnsi="Segoe UI" w:cs="Segoe UI"/>
              </w:rPr>
              <w:t>chịu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trách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nhiệm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kết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quả</w:t>
            </w:r>
            <w:proofErr w:type="spellEnd"/>
            <w:r w:rsidRPr="00D47F3B">
              <w:rPr>
                <w:rFonts w:ascii="Segoe UI" w:hAnsi="Segoe UI" w:cs="Segoe UI"/>
              </w:rPr>
              <w:t>.</w:t>
            </w:r>
          </w:p>
        </w:tc>
      </w:tr>
      <w:tr w:rsidR="00D47F3B" w:rsidRPr="00D47F3B" w14:paraId="04D251D5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1EC70BA" w14:textId="77777777" w:rsidR="00D47F3B" w:rsidRPr="00D47F3B" w:rsidRDefault="00D47F3B" w:rsidP="00D47F3B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Trương</w:t>
            </w:r>
            <w:proofErr w:type="spellEnd"/>
            <w:r w:rsidRPr="00D47F3B">
              <w:rPr>
                <w:rFonts w:ascii="Segoe UI" w:hAnsi="Segoe UI" w:cs="Segoe UI"/>
              </w:rPr>
              <w:t xml:space="preserve"> Lê </w:t>
            </w:r>
            <w:proofErr w:type="spellStart"/>
            <w:r w:rsidRPr="00D47F3B">
              <w:rPr>
                <w:rFonts w:ascii="Segoe UI" w:hAnsi="Segoe UI" w:cs="Segoe UI"/>
              </w:rPr>
              <w:t>Việt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Danh</w:t>
            </w:r>
            <w:proofErr w:type="spellEnd"/>
            <w:r w:rsidRPr="00D47F3B">
              <w:rPr>
                <w:rFonts w:ascii="Segoe UI" w:hAnsi="Segoe UI" w:cs="Segoe UI"/>
              </w:rPr>
              <w:t xml:space="preserve"> - </w:t>
            </w:r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1612083</w:t>
            </w:r>
          </w:p>
        </w:tc>
        <w:tc>
          <w:tcPr>
            <w:tcW w:w="1620" w:type="dxa"/>
          </w:tcPr>
          <w:p w14:paraId="26AD67B0" w14:textId="77777777" w:rsidR="00D47F3B" w:rsidRPr="00D47F3B" w:rsidRDefault="00D47F3B" w:rsidP="00D47F3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Developer</w:t>
            </w:r>
          </w:p>
        </w:tc>
        <w:tc>
          <w:tcPr>
            <w:tcW w:w="3775" w:type="dxa"/>
          </w:tcPr>
          <w:p w14:paraId="656F95CA" w14:textId="77777777" w:rsidR="00D47F3B" w:rsidRPr="00D47F3B" w:rsidRDefault="00D47F3B" w:rsidP="00D47F3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Lập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Front-end</w:t>
            </w:r>
          </w:p>
        </w:tc>
      </w:tr>
      <w:tr w:rsidR="00D47F3B" w:rsidRPr="00D47F3B" w14:paraId="39175FF3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39A1DFE" w14:textId="77777777" w:rsidR="00D47F3B" w:rsidRPr="00D47F3B" w:rsidRDefault="00D47F3B" w:rsidP="00D47F3B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Phạm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Thiên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Bảo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- 1612033</w:t>
            </w:r>
          </w:p>
        </w:tc>
        <w:tc>
          <w:tcPr>
            <w:tcW w:w="1620" w:type="dxa"/>
          </w:tcPr>
          <w:p w14:paraId="1A7D42F0" w14:textId="77777777" w:rsidR="00D47F3B" w:rsidRPr="00D47F3B" w:rsidRDefault="00D47F3B" w:rsidP="00D47F3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Developer</w:t>
            </w:r>
          </w:p>
        </w:tc>
        <w:tc>
          <w:tcPr>
            <w:tcW w:w="3775" w:type="dxa"/>
          </w:tcPr>
          <w:p w14:paraId="527DA45D" w14:textId="77777777" w:rsidR="00D47F3B" w:rsidRPr="00D47F3B" w:rsidRDefault="00D47F3B" w:rsidP="00D47F3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Lập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Back-end</w:t>
            </w:r>
          </w:p>
        </w:tc>
      </w:tr>
    </w:tbl>
    <w:p w14:paraId="3A8D4E40" w14:textId="77777777" w:rsidR="00D47F3B" w:rsidRPr="00D47F3B" w:rsidRDefault="00D47F3B" w:rsidP="00D47F3B">
      <w:pPr>
        <w:rPr>
          <w:rFonts w:ascii="Segoe UI" w:hAnsi="Segoe UI" w:cs="Segoe UI"/>
        </w:rPr>
      </w:pPr>
    </w:p>
    <w:p w14:paraId="74BF6C98" w14:textId="3E33021C" w:rsidR="00A26529" w:rsidRDefault="00D47F3B" w:rsidP="00D47F3B">
      <w:pPr>
        <w:pStyle w:val="Heading2"/>
        <w:rPr>
          <w:rFonts w:ascii="Segoe UI" w:hAnsi="Segoe UI" w:cs="Segoe UI"/>
        </w:rPr>
      </w:pPr>
      <w:r w:rsidRPr="00D47F3B">
        <w:rPr>
          <w:rFonts w:ascii="Segoe UI" w:hAnsi="Segoe UI" w:cs="Segoe UI"/>
        </w:rPr>
        <w:t>Lịch làm việc</w:t>
      </w:r>
    </w:p>
    <w:tbl>
      <w:tblPr>
        <w:tblStyle w:val="GridTable4-Accent2"/>
        <w:tblpPr w:leftFromText="180" w:rightFromText="180" w:vertAnchor="page" w:horzAnchor="margin" w:tblpY="8446"/>
        <w:tblW w:w="5000" w:type="pct"/>
        <w:tblLook w:val="06A0" w:firstRow="1" w:lastRow="0" w:firstColumn="1" w:lastColumn="0" w:noHBand="1" w:noVBand="1"/>
        <w:tblDescription w:val="Project Communication Table to enter details "/>
      </w:tblPr>
      <w:tblGrid>
        <w:gridCol w:w="3955"/>
        <w:gridCol w:w="1620"/>
        <w:gridCol w:w="3775"/>
      </w:tblGrid>
      <w:tr w:rsidR="00D47F3B" w:rsidRPr="00D47F3B" w14:paraId="2438581E" w14:textId="77777777" w:rsidTr="0078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center"/>
          </w:tcPr>
          <w:p w14:paraId="248D9C77" w14:textId="77777777" w:rsidR="00D47F3B" w:rsidRPr="00D47F3B" w:rsidRDefault="00D47F3B" w:rsidP="00783C25">
            <w:pPr>
              <w:pStyle w:val="Tabletext"/>
              <w:jc w:val="center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Thành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viên</w:t>
            </w:r>
            <w:proofErr w:type="spellEnd"/>
          </w:p>
        </w:tc>
        <w:tc>
          <w:tcPr>
            <w:tcW w:w="1620" w:type="dxa"/>
            <w:vAlign w:val="center"/>
          </w:tcPr>
          <w:p w14:paraId="67B83A19" w14:textId="77777777" w:rsidR="00D47F3B" w:rsidRPr="00D47F3B" w:rsidRDefault="00D47F3B" w:rsidP="00783C25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Chức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vụ</w:t>
            </w:r>
            <w:proofErr w:type="spellEnd"/>
          </w:p>
        </w:tc>
        <w:tc>
          <w:tcPr>
            <w:tcW w:w="3775" w:type="dxa"/>
            <w:vAlign w:val="center"/>
          </w:tcPr>
          <w:p w14:paraId="2199CC1E" w14:textId="77777777" w:rsidR="00D47F3B" w:rsidRPr="00D47F3B" w:rsidRDefault="00D47F3B" w:rsidP="00783C25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Nhiệm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D47F3B" w:rsidRPr="00D47F3B" w14:paraId="3382490B" w14:textId="77777777" w:rsidTr="0078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09939BD" w14:textId="77777777" w:rsidR="00D47F3B" w:rsidRPr="00D47F3B" w:rsidRDefault="00D47F3B" w:rsidP="00783C25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Nguyễn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Đình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Hoàng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Đắc</w:t>
            </w:r>
            <w:proofErr w:type="spellEnd"/>
            <w:r w:rsidRPr="00D47F3B">
              <w:rPr>
                <w:rFonts w:ascii="Segoe UI" w:hAnsi="Segoe UI" w:cs="Segoe UI"/>
              </w:rPr>
              <w:t xml:space="preserve"> - 1612078</w:t>
            </w:r>
          </w:p>
        </w:tc>
        <w:tc>
          <w:tcPr>
            <w:tcW w:w="1620" w:type="dxa"/>
          </w:tcPr>
          <w:p w14:paraId="3148BC09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Leader</w:t>
            </w:r>
          </w:p>
        </w:tc>
        <w:tc>
          <w:tcPr>
            <w:tcW w:w="3775" w:type="dxa"/>
          </w:tcPr>
          <w:p w14:paraId="4E627DD6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Lên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kế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hoạch</w:t>
            </w:r>
            <w:proofErr w:type="spellEnd"/>
            <w:r w:rsidRPr="00D47F3B">
              <w:rPr>
                <w:rFonts w:ascii="Segoe UI" w:hAnsi="Segoe UI" w:cs="Segoe UI"/>
              </w:rPr>
              <w:t xml:space="preserve">, </w:t>
            </w:r>
            <w:proofErr w:type="spellStart"/>
            <w:r w:rsidRPr="00D47F3B">
              <w:rPr>
                <w:rFonts w:ascii="Segoe UI" w:hAnsi="Segoe UI" w:cs="Segoe UI"/>
              </w:rPr>
              <w:t>điều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hành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nhóm</w:t>
            </w:r>
            <w:proofErr w:type="spellEnd"/>
            <w:r w:rsidRPr="00D47F3B">
              <w:rPr>
                <w:rFonts w:ascii="Segoe UI" w:hAnsi="Segoe UI" w:cs="Segoe UI"/>
              </w:rPr>
              <w:t xml:space="preserve">, </w:t>
            </w:r>
            <w:proofErr w:type="spellStart"/>
            <w:r w:rsidRPr="00D47F3B">
              <w:rPr>
                <w:rFonts w:ascii="Segoe UI" w:hAnsi="Segoe UI" w:cs="Segoe UI"/>
              </w:rPr>
              <w:t>chịu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trách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nhiệm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kết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quả</w:t>
            </w:r>
            <w:proofErr w:type="spellEnd"/>
            <w:r w:rsidRPr="00D47F3B">
              <w:rPr>
                <w:rFonts w:ascii="Segoe UI" w:hAnsi="Segoe UI" w:cs="Segoe UI"/>
              </w:rPr>
              <w:t>.</w:t>
            </w:r>
          </w:p>
        </w:tc>
      </w:tr>
      <w:tr w:rsidR="00D47F3B" w:rsidRPr="00D47F3B" w14:paraId="7621C084" w14:textId="77777777" w:rsidTr="0078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838FDB8" w14:textId="77777777" w:rsidR="00D47F3B" w:rsidRPr="00D47F3B" w:rsidRDefault="00D47F3B" w:rsidP="00783C25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Trương</w:t>
            </w:r>
            <w:proofErr w:type="spellEnd"/>
            <w:r w:rsidRPr="00D47F3B">
              <w:rPr>
                <w:rFonts w:ascii="Segoe UI" w:hAnsi="Segoe UI" w:cs="Segoe UI"/>
              </w:rPr>
              <w:t xml:space="preserve"> Lê </w:t>
            </w:r>
            <w:proofErr w:type="spellStart"/>
            <w:r w:rsidRPr="00D47F3B">
              <w:rPr>
                <w:rFonts w:ascii="Segoe UI" w:hAnsi="Segoe UI" w:cs="Segoe UI"/>
              </w:rPr>
              <w:t>Việt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Danh</w:t>
            </w:r>
            <w:proofErr w:type="spellEnd"/>
            <w:r w:rsidRPr="00D47F3B">
              <w:rPr>
                <w:rFonts w:ascii="Segoe UI" w:hAnsi="Segoe UI" w:cs="Segoe UI"/>
              </w:rPr>
              <w:t xml:space="preserve"> - </w:t>
            </w:r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1612083</w:t>
            </w:r>
          </w:p>
        </w:tc>
        <w:tc>
          <w:tcPr>
            <w:tcW w:w="1620" w:type="dxa"/>
          </w:tcPr>
          <w:p w14:paraId="2D6A43B4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Developer</w:t>
            </w:r>
          </w:p>
        </w:tc>
        <w:tc>
          <w:tcPr>
            <w:tcW w:w="3775" w:type="dxa"/>
          </w:tcPr>
          <w:p w14:paraId="60B40B48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Lập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Front-end</w:t>
            </w:r>
          </w:p>
        </w:tc>
      </w:tr>
      <w:tr w:rsidR="00D47F3B" w:rsidRPr="00D47F3B" w14:paraId="154A7145" w14:textId="77777777" w:rsidTr="0078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7E36F5C" w14:textId="77777777" w:rsidR="00D47F3B" w:rsidRPr="00D47F3B" w:rsidRDefault="00D47F3B" w:rsidP="00783C25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Phạm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Thiên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Bảo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- 1612033</w:t>
            </w:r>
          </w:p>
        </w:tc>
        <w:tc>
          <w:tcPr>
            <w:tcW w:w="1620" w:type="dxa"/>
          </w:tcPr>
          <w:p w14:paraId="3B33C303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Developer</w:t>
            </w:r>
          </w:p>
        </w:tc>
        <w:tc>
          <w:tcPr>
            <w:tcW w:w="3775" w:type="dxa"/>
          </w:tcPr>
          <w:p w14:paraId="4BCD1278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Lập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Back-end</w:t>
            </w:r>
          </w:p>
        </w:tc>
      </w:tr>
    </w:tbl>
    <w:p w14:paraId="45E4C603" w14:textId="748D32C2" w:rsidR="00D47F3B" w:rsidRDefault="00D47F3B" w:rsidP="00D47F3B">
      <w:pPr>
        <w:ind w:left="0"/>
      </w:pPr>
    </w:p>
    <w:tbl>
      <w:tblPr>
        <w:tblStyle w:val="GridTable4-Accent2"/>
        <w:tblpPr w:leftFromText="180" w:rightFromText="180" w:vertAnchor="page" w:horzAnchor="margin" w:tblpY="8446"/>
        <w:tblW w:w="5000" w:type="pct"/>
        <w:tblLook w:val="06A0" w:firstRow="1" w:lastRow="0" w:firstColumn="1" w:lastColumn="0" w:noHBand="1" w:noVBand="1"/>
        <w:tblDescription w:val="Project Communication Table to enter details "/>
      </w:tblPr>
      <w:tblGrid>
        <w:gridCol w:w="3955"/>
        <w:gridCol w:w="1620"/>
        <w:gridCol w:w="3775"/>
      </w:tblGrid>
      <w:tr w:rsidR="00D47F3B" w:rsidRPr="00D47F3B" w14:paraId="1B246DED" w14:textId="77777777" w:rsidTr="0078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vAlign w:val="center"/>
          </w:tcPr>
          <w:p w14:paraId="0DDC8F3A" w14:textId="77777777" w:rsidR="00D47F3B" w:rsidRPr="00D47F3B" w:rsidRDefault="00D47F3B" w:rsidP="00783C25">
            <w:pPr>
              <w:pStyle w:val="Tabletext"/>
              <w:jc w:val="center"/>
              <w:rPr>
                <w:rFonts w:ascii="Segoe UI" w:hAnsi="Segoe UI" w:cs="Segoe UI"/>
              </w:rPr>
            </w:pPr>
            <w:bookmarkStart w:id="0" w:name="_Hlk22988428"/>
            <w:proofErr w:type="spellStart"/>
            <w:r w:rsidRPr="00D47F3B">
              <w:rPr>
                <w:rFonts w:ascii="Segoe UI" w:hAnsi="Segoe UI" w:cs="Segoe UI"/>
              </w:rPr>
              <w:t>Thành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viên</w:t>
            </w:r>
            <w:proofErr w:type="spellEnd"/>
          </w:p>
        </w:tc>
        <w:tc>
          <w:tcPr>
            <w:tcW w:w="1620" w:type="dxa"/>
            <w:vAlign w:val="center"/>
          </w:tcPr>
          <w:p w14:paraId="616F5CF0" w14:textId="77777777" w:rsidR="00D47F3B" w:rsidRPr="00D47F3B" w:rsidRDefault="00D47F3B" w:rsidP="00783C25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Chức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vụ</w:t>
            </w:r>
            <w:proofErr w:type="spellEnd"/>
          </w:p>
        </w:tc>
        <w:tc>
          <w:tcPr>
            <w:tcW w:w="3775" w:type="dxa"/>
            <w:vAlign w:val="center"/>
          </w:tcPr>
          <w:p w14:paraId="084D5E39" w14:textId="77777777" w:rsidR="00D47F3B" w:rsidRPr="00D47F3B" w:rsidRDefault="00D47F3B" w:rsidP="00783C25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Nhiệm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vụ</w:t>
            </w:r>
            <w:proofErr w:type="spellEnd"/>
          </w:p>
        </w:tc>
      </w:tr>
      <w:tr w:rsidR="00D47F3B" w:rsidRPr="00D47F3B" w14:paraId="5066600A" w14:textId="77777777" w:rsidTr="0078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5F99DFEF" w14:textId="77777777" w:rsidR="00D47F3B" w:rsidRPr="00D47F3B" w:rsidRDefault="00D47F3B" w:rsidP="00783C25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Nguyễn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Đình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Hoàng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Đắc</w:t>
            </w:r>
            <w:proofErr w:type="spellEnd"/>
            <w:r w:rsidRPr="00D47F3B">
              <w:rPr>
                <w:rFonts w:ascii="Segoe UI" w:hAnsi="Segoe UI" w:cs="Segoe UI"/>
              </w:rPr>
              <w:t xml:space="preserve"> - 1612078</w:t>
            </w:r>
          </w:p>
        </w:tc>
        <w:tc>
          <w:tcPr>
            <w:tcW w:w="1620" w:type="dxa"/>
          </w:tcPr>
          <w:p w14:paraId="2D30AE90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Leader</w:t>
            </w:r>
          </w:p>
        </w:tc>
        <w:tc>
          <w:tcPr>
            <w:tcW w:w="3775" w:type="dxa"/>
          </w:tcPr>
          <w:p w14:paraId="3FA5A2E1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Lên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kế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hoạch</w:t>
            </w:r>
            <w:proofErr w:type="spellEnd"/>
            <w:r w:rsidRPr="00D47F3B">
              <w:rPr>
                <w:rFonts w:ascii="Segoe UI" w:hAnsi="Segoe UI" w:cs="Segoe UI"/>
              </w:rPr>
              <w:t xml:space="preserve">, </w:t>
            </w:r>
            <w:proofErr w:type="spellStart"/>
            <w:r w:rsidRPr="00D47F3B">
              <w:rPr>
                <w:rFonts w:ascii="Segoe UI" w:hAnsi="Segoe UI" w:cs="Segoe UI"/>
              </w:rPr>
              <w:t>điều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hành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nhóm</w:t>
            </w:r>
            <w:proofErr w:type="spellEnd"/>
            <w:r w:rsidRPr="00D47F3B">
              <w:rPr>
                <w:rFonts w:ascii="Segoe UI" w:hAnsi="Segoe UI" w:cs="Segoe UI"/>
              </w:rPr>
              <w:t xml:space="preserve">, </w:t>
            </w:r>
            <w:proofErr w:type="spellStart"/>
            <w:r w:rsidRPr="00D47F3B">
              <w:rPr>
                <w:rFonts w:ascii="Segoe UI" w:hAnsi="Segoe UI" w:cs="Segoe UI"/>
              </w:rPr>
              <w:t>chịu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trách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nhiệm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kết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quả</w:t>
            </w:r>
            <w:proofErr w:type="spellEnd"/>
            <w:r w:rsidRPr="00D47F3B">
              <w:rPr>
                <w:rFonts w:ascii="Segoe UI" w:hAnsi="Segoe UI" w:cs="Segoe UI"/>
              </w:rPr>
              <w:t>.</w:t>
            </w:r>
          </w:p>
        </w:tc>
      </w:tr>
      <w:tr w:rsidR="00D47F3B" w:rsidRPr="00D47F3B" w14:paraId="18F936B5" w14:textId="77777777" w:rsidTr="0078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27F325C" w14:textId="77777777" w:rsidR="00D47F3B" w:rsidRPr="00D47F3B" w:rsidRDefault="00D47F3B" w:rsidP="00783C25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Trương</w:t>
            </w:r>
            <w:proofErr w:type="spellEnd"/>
            <w:r w:rsidRPr="00D47F3B">
              <w:rPr>
                <w:rFonts w:ascii="Segoe UI" w:hAnsi="Segoe UI" w:cs="Segoe UI"/>
              </w:rPr>
              <w:t xml:space="preserve"> Lê </w:t>
            </w:r>
            <w:proofErr w:type="spellStart"/>
            <w:r w:rsidRPr="00D47F3B">
              <w:rPr>
                <w:rFonts w:ascii="Segoe UI" w:hAnsi="Segoe UI" w:cs="Segoe UI"/>
              </w:rPr>
              <w:t>Việt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Danh</w:t>
            </w:r>
            <w:proofErr w:type="spellEnd"/>
            <w:r w:rsidRPr="00D47F3B">
              <w:rPr>
                <w:rFonts w:ascii="Segoe UI" w:hAnsi="Segoe UI" w:cs="Segoe UI"/>
              </w:rPr>
              <w:t xml:space="preserve"> - </w:t>
            </w:r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1612083</w:t>
            </w:r>
          </w:p>
        </w:tc>
        <w:tc>
          <w:tcPr>
            <w:tcW w:w="1620" w:type="dxa"/>
          </w:tcPr>
          <w:p w14:paraId="64BB94EA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Developer</w:t>
            </w:r>
          </w:p>
        </w:tc>
        <w:tc>
          <w:tcPr>
            <w:tcW w:w="3775" w:type="dxa"/>
          </w:tcPr>
          <w:p w14:paraId="0B4CB645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Lập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Front-end</w:t>
            </w:r>
          </w:p>
        </w:tc>
      </w:tr>
      <w:tr w:rsidR="00D47F3B" w:rsidRPr="00D47F3B" w14:paraId="06AD55EC" w14:textId="77777777" w:rsidTr="00783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BB475BA" w14:textId="77777777" w:rsidR="00D47F3B" w:rsidRPr="00D47F3B" w:rsidRDefault="00D47F3B" w:rsidP="00783C25">
            <w:pPr>
              <w:pStyle w:val="Tabletext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Phạm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Thiên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>Bảo</w:t>
            </w:r>
            <w:proofErr w:type="spellEnd"/>
            <w:r w:rsidRPr="00D47F3B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- 1612033</w:t>
            </w:r>
          </w:p>
        </w:tc>
        <w:tc>
          <w:tcPr>
            <w:tcW w:w="1620" w:type="dxa"/>
          </w:tcPr>
          <w:p w14:paraId="45152E59" w14:textId="77777777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D47F3B">
              <w:rPr>
                <w:rFonts w:ascii="Segoe UI" w:hAnsi="Segoe UI" w:cs="Segoe UI"/>
              </w:rPr>
              <w:t>Developer</w:t>
            </w:r>
          </w:p>
        </w:tc>
        <w:tc>
          <w:tcPr>
            <w:tcW w:w="3775" w:type="dxa"/>
          </w:tcPr>
          <w:p w14:paraId="589FD4A3" w14:textId="48182959" w:rsidR="00D47F3B" w:rsidRPr="00D47F3B" w:rsidRDefault="00D47F3B" w:rsidP="00783C2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D47F3B">
              <w:rPr>
                <w:rFonts w:ascii="Segoe UI" w:hAnsi="Segoe UI" w:cs="Segoe UI"/>
              </w:rPr>
              <w:t>Lập</w:t>
            </w:r>
            <w:proofErr w:type="spellEnd"/>
            <w:r w:rsidRPr="00D47F3B">
              <w:rPr>
                <w:rFonts w:ascii="Segoe UI" w:hAnsi="Segoe UI" w:cs="Segoe UI"/>
              </w:rPr>
              <w:t xml:space="preserve"> </w:t>
            </w:r>
            <w:proofErr w:type="spellStart"/>
            <w:r w:rsidRPr="00D47F3B">
              <w:rPr>
                <w:rFonts w:ascii="Segoe UI" w:hAnsi="Segoe UI" w:cs="Segoe UI"/>
              </w:rPr>
              <w:t>trình</w:t>
            </w:r>
            <w:proofErr w:type="spellEnd"/>
            <w:r w:rsidRPr="00D47F3B">
              <w:rPr>
                <w:rFonts w:ascii="Segoe UI" w:hAnsi="Segoe UI" w:cs="Segoe UI"/>
              </w:rPr>
              <w:t xml:space="preserve"> Back-end</w:t>
            </w:r>
          </w:p>
        </w:tc>
      </w:tr>
    </w:tbl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7F3B" w14:paraId="47D25E37" w14:textId="77777777" w:rsidTr="00D47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bookmarkEnd w:id="0"/>
          <w:p w14:paraId="5D0F4A52" w14:textId="4332AAF4" w:rsidR="00D47F3B" w:rsidRDefault="00D47F3B" w:rsidP="00D47F3B">
            <w:pPr>
              <w:ind w:left="0"/>
              <w:jc w:val="center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/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2337" w:type="dxa"/>
            <w:vAlign w:val="center"/>
          </w:tcPr>
          <w:p w14:paraId="2EA322A0" w14:textId="0A48F7AA" w:rsidR="00D47F3B" w:rsidRDefault="00D47F3B" w:rsidP="00D47F3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2338" w:type="dxa"/>
            <w:vAlign w:val="center"/>
          </w:tcPr>
          <w:p w14:paraId="4374311C" w14:textId="7577E1AC" w:rsidR="00D47F3B" w:rsidRDefault="00D47F3B" w:rsidP="00D47F3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338" w:type="dxa"/>
            <w:vAlign w:val="center"/>
          </w:tcPr>
          <w:p w14:paraId="5B8CE8F8" w14:textId="78665369" w:rsidR="00D47F3B" w:rsidRDefault="00D47F3B" w:rsidP="00D47F3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47F3B" w14:paraId="05FFF455" w14:textId="77777777" w:rsidTr="00D47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C7541F0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696F8BD9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754E0D1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0E419BBA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F3B" w14:paraId="06E0CF4A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74D187A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73B0D19D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6166774F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32FBF488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F3B" w14:paraId="5E393B41" w14:textId="77777777" w:rsidTr="00D47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97D011A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4BA03DA1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5D6914A4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2349B88A" w14:textId="77777777" w:rsidR="00D47F3B" w:rsidRDefault="00D47F3B" w:rsidP="00D47F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F3B" w14:paraId="1B769A72" w14:textId="77777777" w:rsidTr="00D47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4A3247F" w14:textId="77777777" w:rsidR="00D47F3B" w:rsidRDefault="00D47F3B" w:rsidP="00D47F3B">
            <w:pPr>
              <w:ind w:left="0"/>
            </w:pPr>
          </w:p>
        </w:tc>
        <w:tc>
          <w:tcPr>
            <w:tcW w:w="2337" w:type="dxa"/>
            <w:vAlign w:val="center"/>
          </w:tcPr>
          <w:p w14:paraId="11BC0DF5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7670201B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14:paraId="468C9D2D" w14:textId="77777777" w:rsidR="00D47F3B" w:rsidRDefault="00D47F3B" w:rsidP="00D47F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13C3A" w14:textId="77777777" w:rsidR="00D47F3B" w:rsidRPr="00D47F3B" w:rsidRDefault="00D47F3B" w:rsidP="00D47F3B"/>
    <w:sectPr w:rsidR="00D47F3B" w:rsidRPr="00D47F3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36556" w14:textId="77777777" w:rsidR="006E73D9" w:rsidRDefault="006E73D9">
      <w:r>
        <w:separator/>
      </w:r>
    </w:p>
    <w:p w14:paraId="222351AF" w14:textId="77777777" w:rsidR="006E73D9" w:rsidRDefault="006E73D9"/>
  </w:endnote>
  <w:endnote w:type="continuationSeparator" w:id="0">
    <w:p w14:paraId="1457B7CE" w14:textId="77777777" w:rsidR="006E73D9" w:rsidRDefault="006E73D9">
      <w:r>
        <w:continuationSeparator/>
      </w:r>
    </w:p>
    <w:p w14:paraId="04330D2A" w14:textId="77777777" w:rsidR="006E73D9" w:rsidRDefault="006E7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57F54B0C" w14:textId="77777777" w:rsidTr="00B87079">
      <w:tc>
        <w:tcPr>
          <w:tcW w:w="750" w:type="pct"/>
        </w:tcPr>
        <w:p w14:paraId="4F1C7093" w14:textId="77777777" w:rsidR="00907CBB" w:rsidRDefault="00907CBB">
          <w:pPr>
            <w:pStyle w:val="Footer"/>
          </w:pPr>
        </w:p>
      </w:tc>
      <w:tc>
        <w:tcPr>
          <w:tcW w:w="3500" w:type="pct"/>
        </w:tcPr>
        <w:p w14:paraId="1117A15B" w14:textId="4F262838" w:rsidR="00907CBB" w:rsidRDefault="006E73D9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76F8F">
                <w:t>TEAM Rush b</w:t>
              </w:r>
            </w:sdtContent>
          </w:sdt>
        </w:p>
      </w:tc>
      <w:tc>
        <w:tcPr>
          <w:tcW w:w="750" w:type="pct"/>
        </w:tcPr>
        <w:p w14:paraId="5295CD64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784CDD67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FBAF2" w14:textId="77777777" w:rsidR="006E73D9" w:rsidRDefault="006E73D9">
      <w:r>
        <w:separator/>
      </w:r>
    </w:p>
    <w:p w14:paraId="6B33912E" w14:textId="77777777" w:rsidR="006E73D9" w:rsidRDefault="006E73D9"/>
  </w:footnote>
  <w:footnote w:type="continuationSeparator" w:id="0">
    <w:p w14:paraId="4FF1452B" w14:textId="77777777" w:rsidR="006E73D9" w:rsidRDefault="006E73D9">
      <w:r>
        <w:continuationSeparator/>
      </w:r>
    </w:p>
    <w:p w14:paraId="75F75F61" w14:textId="77777777" w:rsidR="006E73D9" w:rsidRDefault="006E7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A278E" w14:textId="77777777" w:rsidR="00D17EE0" w:rsidRDefault="00D17EE0" w:rsidP="00D17EE0">
    <w:pPr>
      <w:pStyle w:val="Header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2470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950B5C" wp14:editId="29E178E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C010E"/>
    <w:multiLevelType w:val="hybridMultilevel"/>
    <w:tmpl w:val="0986A25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AFE56AA"/>
    <w:multiLevelType w:val="hybridMultilevel"/>
    <w:tmpl w:val="FDAA0A0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13A6DF6"/>
    <w:multiLevelType w:val="hybridMultilevel"/>
    <w:tmpl w:val="7C008A7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F0054C7"/>
    <w:multiLevelType w:val="hybridMultilevel"/>
    <w:tmpl w:val="713C69D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83F20"/>
    <w:rsid w:val="00095274"/>
    <w:rsid w:val="000C7EA7"/>
    <w:rsid w:val="00107CB6"/>
    <w:rsid w:val="0013333F"/>
    <w:rsid w:val="00193898"/>
    <w:rsid w:val="001A5CD5"/>
    <w:rsid w:val="001E6298"/>
    <w:rsid w:val="00212694"/>
    <w:rsid w:val="00232D65"/>
    <w:rsid w:val="00245010"/>
    <w:rsid w:val="0025288C"/>
    <w:rsid w:val="002A4757"/>
    <w:rsid w:val="002B21AE"/>
    <w:rsid w:val="002C3EF4"/>
    <w:rsid w:val="002D2438"/>
    <w:rsid w:val="002D59F2"/>
    <w:rsid w:val="002E2AE0"/>
    <w:rsid w:val="002F1FE2"/>
    <w:rsid w:val="00312DD5"/>
    <w:rsid w:val="0033593E"/>
    <w:rsid w:val="0036765C"/>
    <w:rsid w:val="00373A76"/>
    <w:rsid w:val="00392159"/>
    <w:rsid w:val="00447A67"/>
    <w:rsid w:val="004534A5"/>
    <w:rsid w:val="004566FA"/>
    <w:rsid w:val="004601A8"/>
    <w:rsid w:val="00463CBB"/>
    <w:rsid w:val="00495232"/>
    <w:rsid w:val="004A4EC4"/>
    <w:rsid w:val="00513241"/>
    <w:rsid w:val="00521EB3"/>
    <w:rsid w:val="005331CA"/>
    <w:rsid w:val="00543C68"/>
    <w:rsid w:val="005504AE"/>
    <w:rsid w:val="00560F07"/>
    <w:rsid w:val="0056159D"/>
    <w:rsid w:val="00576F8F"/>
    <w:rsid w:val="005E35CD"/>
    <w:rsid w:val="00603EF9"/>
    <w:rsid w:val="00610F80"/>
    <w:rsid w:val="00626258"/>
    <w:rsid w:val="00645ECE"/>
    <w:rsid w:val="00660B21"/>
    <w:rsid w:val="00694CA2"/>
    <w:rsid w:val="006B66A5"/>
    <w:rsid w:val="006E73D9"/>
    <w:rsid w:val="00714CE5"/>
    <w:rsid w:val="00720294"/>
    <w:rsid w:val="00736E05"/>
    <w:rsid w:val="00745754"/>
    <w:rsid w:val="007960BF"/>
    <w:rsid w:val="007C3A71"/>
    <w:rsid w:val="007D2AF2"/>
    <w:rsid w:val="007D4429"/>
    <w:rsid w:val="00822A8D"/>
    <w:rsid w:val="00826129"/>
    <w:rsid w:val="00831731"/>
    <w:rsid w:val="008369B0"/>
    <w:rsid w:val="00852FE0"/>
    <w:rsid w:val="00874542"/>
    <w:rsid w:val="00881F57"/>
    <w:rsid w:val="008F27A0"/>
    <w:rsid w:val="00904DD7"/>
    <w:rsid w:val="00907CBB"/>
    <w:rsid w:val="00913AE4"/>
    <w:rsid w:val="00916560"/>
    <w:rsid w:val="00932B6C"/>
    <w:rsid w:val="0093543A"/>
    <w:rsid w:val="009362E0"/>
    <w:rsid w:val="00945D30"/>
    <w:rsid w:val="0095612A"/>
    <w:rsid w:val="00976A9B"/>
    <w:rsid w:val="0099384F"/>
    <w:rsid w:val="009A32A1"/>
    <w:rsid w:val="009B498C"/>
    <w:rsid w:val="00A15074"/>
    <w:rsid w:val="00A2287D"/>
    <w:rsid w:val="00A26529"/>
    <w:rsid w:val="00A40FF8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87A0E"/>
    <w:rsid w:val="00CB5473"/>
    <w:rsid w:val="00CC328C"/>
    <w:rsid w:val="00CE2581"/>
    <w:rsid w:val="00CE76C1"/>
    <w:rsid w:val="00D17EE0"/>
    <w:rsid w:val="00D47F3B"/>
    <w:rsid w:val="00D5333D"/>
    <w:rsid w:val="00D57B54"/>
    <w:rsid w:val="00D6116A"/>
    <w:rsid w:val="00DA0B66"/>
    <w:rsid w:val="00DE7CCA"/>
    <w:rsid w:val="00E279B8"/>
    <w:rsid w:val="00E32ADC"/>
    <w:rsid w:val="00E5188B"/>
    <w:rsid w:val="00E756E6"/>
    <w:rsid w:val="00E936D5"/>
    <w:rsid w:val="00EA05B8"/>
    <w:rsid w:val="00EA1D82"/>
    <w:rsid w:val="00EB203B"/>
    <w:rsid w:val="00EE3FDC"/>
    <w:rsid w:val="00F54258"/>
    <w:rsid w:val="00FB47BE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116D5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5Dark-Accent2">
    <w:name w:val="Grid Table 5 Dark Accent 2"/>
    <w:basedOn w:val="TableNormal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3-Accent6">
    <w:name w:val="Grid Table 3 Accent 6"/>
    <w:basedOn w:val="TableNormal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4">
    <w:name w:val="List Table 1 Light Accent 4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-Accent6">
    <w:name w:val="Colorful Grid Accent 6"/>
    <w:basedOn w:val="TableNormal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ListParagraph">
    <w:name w:val="List Paragraph"/>
    <w:basedOn w:val="Normal"/>
    <w:uiPriority w:val="34"/>
    <w:unhideWhenUsed/>
    <w:qFormat/>
    <w:rsid w:val="00694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C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  <w:docPart>
      <w:docPartPr>
        <w:name w:val="8BA407A5F87A4B0A880D29166CE14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8700-6106-4275-9655-FF266336FBF4}"/>
      </w:docPartPr>
      <w:docPartBody>
        <w:p w:rsidR="00000000" w:rsidRDefault="004439A6" w:rsidP="004439A6">
          <w:pPr>
            <w:pStyle w:val="8BA407A5F87A4B0A880D29166CE14E0B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16F13"/>
    <w:rsid w:val="000B2BD9"/>
    <w:rsid w:val="002676CE"/>
    <w:rsid w:val="00376072"/>
    <w:rsid w:val="003D6462"/>
    <w:rsid w:val="004439A6"/>
    <w:rsid w:val="005053BB"/>
    <w:rsid w:val="005E60ED"/>
    <w:rsid w:val="006A16D2"/>
    <w:rsid w:val="007B3A9F"/>
    <w:rsid w:val="00840359"/>
    <w:rsid w:val="008C74E0"/>
    <w:rsid w:val="008D4A2B"/>
    <w:rsid w:val="00926242"/>
    <w:rsid w:val="00B264DB"/>
    <w:rsid w:val="00B5060B"/>
    <w:rsid w:val="00BD6CF2"/>
    <w:rsid w:val="00C65D75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  <w:style w:type="paragraph" w:customStyle="1" w:styleId="8BA407A5F87A4B0A880D29166CE14E0B">
    <w:name w:val="8BA407A5F87A4B0A880D29166CE14E0B"/>
    <w:rsid w:val="004439A6"/>
  </w:style>
  <w:style w:type="paragraph" w:customStyle="1" w:styleId="28723D887B194EC89188F310AA06E2AA">
    <w:name w:val="28723D887B194EC89188F310AA06E2AA"/>
    <w:rsid w:val="00443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nhiên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BF7492-4819-47D6-8D22-4133E794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rush b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</dc:creator>
  <cp:keywords>TEAM Rush b</cp:keywords>
  <dc:description>Hoàng đắc</dc:description>
  <cp:lastModifiedBy>Nguyen Dac</cp:lastModifiedBy>
  <cp:revision>3</cp:revision>
  <dcterms:created xsi:type="dcterms:W3CDTF">2019-10-26T06:12:00Z</dcterms:created>
  <dcterms:modified xsi:type="dcterms:W3CDTF">2019-10-26T06:23:00Z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